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857E" w14:textId="522A3B98" w:rsidR="00B703F2" w:rsidRPr="003B19FB" w:rsidRDefault="00D97C39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Samantha Luke</w:t>
      </w:r>
    </w:p>
    <w:p w14:paraId="62B8F586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760AE9D3" w14:textId="77777777" w:rsidTr="001C29E5">
        <w:tc>
          <w:tcPr>
            <w:tcW w:w="4428" w:type="dxa"/>
          </w:tcPr>
          <w:p w14:paraId="6CB00090" w14:textId="0D73685C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 w:rsidR="00D97C39">
              <w:rPr>
                <w:rFonts w:asciiTheme="minorHAnsi" w:hAnsiTheme="minorHAnsi" w:cstheme="minorHAnsi"/>
              </w:rPr>
              <w:t>517-896-6873</w:t>
            </w:r>
          </w:p>
          <w:p w14:paraId="3712859B" w14:textId="2CAA6558" w:rsidR="00F376E5" w:rsidRPr="003B19FB" w:rsidRDefault="00D97C39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lukesama@msu.edu</w:t>
            </w:r>
          </w:p>
        </w:tc>
        <w:tc>
          <w:tcPr>
            <w:tcW w:w="4428" w:type="dxa"/>
          </w:tcPr>
          <w:p w14:paraId="5C9C575C" w14:textId="2421B09E" w:rsidR="00F376E5" w:rsidRPr="003B19FB" w:rsidRDefault="00D97C39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2727 E. Grand River Ave.</w:t>
            </w:r>
          </w:p>
          <w:p w14:paraId="74D04C45" w14:textId="166CF57B" w:rsidR="00F376E5" w:rsidRPr="003B19FB" w:rsidRDefault="00DA6F04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Lansing</w:t>
            </w:r>
            <w:r w:rsidR="00F376E5" w:rsidRPr="003B19FB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MI</w:t>
            </w:r>
            <w:r w:rsidR="00F376E5" w:rsidRPr="003B19FB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48912</w:t>
            </w:r>
          </w:p>
        </w:tc>
      </w:tr>
    </w:tbl>
    <w:p w14:paraId="3F0AB429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8AE66A2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42236E14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9A66D0D" w14:textId="2657E0A0" w:rsidR="00A90527" w:rsidRPr="003B19FB" w:rsidRDefault="00EA2F62" w:rsidP="004C230F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</w:t>
      </w:r>
      <w:r w:rsidR="00120A16">
        <w:rPr>
          <w:rFonts w:asciiTheme="minorHAnsi" w:hAnsiTheme="minorHAnsi" w:cstheme="minorHAnsi"/>
          <w:b/>
        </w:rPr>
        <w:t>LIS</w:t>
      </w:r>
      <w:r w:rsidRPr="003B19FB">
        <w:rPr>
          <w:rFonts w:asciiTheme="minorHAnsi" w:hAnsiTheme="minorHAnsi" w:cstheme="minorHAnsi"/>
          <w:b/>
        </w:rPr>
        <w:tab/>
      </w:r>
      <w:r w:rsidR="00120A16">
        <w:rPr>
          <w:rFonts w:asciiTheme="minorHAnsi" w:hAnsiTheme="minorHAnsi" w:cstheme="minorHAnsi"/>
        </w:rPr>
        <w:t>Wayne State University</w:t>
      </w:r>
      <w:r w:rsidR="00B17A56">
        <w:rPr>
          <w:rFonts w:asciiTheme="minorHAnsi" w:hAnsiTheme="minorHAnsi" w:cstheme="minorHAnsi"/>
        </w:rPr>
        <w:tab/>
      </w:r>
      <w:r w:rsidR="00267F4D">
        <w:rPr>
          <w:rFonts w:asciiTheme="minorHAnsi" w:hAnsiTheme="minorHAnsi" w:cstheme="minorHAnsi"/>
        </w:rPr>
        <w:t xml:space="preserve">Anticipated Completion </w:t>
      </w:r>
      <w:r w:rsidR="00C7161D" w:rsidRPr="003B19FB">
        <w:rPr>
          <w:rFonts w:asciiTheme="minorHAnsi" w:hAnsiTheme="minorHAnsi" w:cstheme="minorHAnsi"/>
        </w:rPr>
        <w:t>May 20</w:t>
      </w:r>
      <w:r w:rsidR="00120A16">
        <w:rPr>
          <w:rFonts w:asciiTheme="minorHAnsi" w:hAnsiTheme="minorHAnsi" w:cstheme="minorHAnsi"/>
        </w:rPr>
        <w:t>2</w:t>
      </w:r>
      <w:r w:rsidR="00DA6F04">
        <w:rPr>
          <w:rFonts w:asciiTheme="minorHAnsi" w:hAnsiTheme="minorHAnsi" w:cstheme="minorHAnsi"/>
        </w:rPr>
        <w:t>3</w:t>
      </w:r>
    </w:p>
    <w:p w14:paraId="30B2735A" w14:textId="763E2444" w:rsidR="00A90527" w:rsidRDefault="00B17A5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Library Services: Library Systems and Infrastructure</w:t>
      </w:r>
    </w:p>
    <w:p w14:paraId="490231B9" w14:textId="4EF4263A" w:rsidR="00B17A56" w:rsidRDefault="00B17A5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GPA: 4.0</w:t>
      </w:r>
    </w:p>
    <w:p w14:paraId="076B6174" w14:textId="30ED3DD8" w:rsidR="00B17A56" w:rsidRDefault="00F236BE" w:rsidP="00B17A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Access to Information</w:t>
      </w:r>
    </w:p>
    <w:p w14:paraId="3767B4D0" w14:textId="72E27B13" w:rsidR="00763D2F" w:rsidRDefault="00B17A56" w:rsidP="00763D2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763D2F">
        <w:rPr>
          <w:rFonts w:asciiTheme="minorHAnsi" w:hAnsiTheme="minorHAnsi" w:cstheme="minorHAnsi"/>
        </w:rPr>
        <w:t>nformation Technology Project Management</w:t>
      </w:r>
    </w:p>
    <w:p w14:paraId="75988913" w14:textId="27DB6A4E" w:rsidR="00763D2F" w:rsidRDefault="00763D2F" w:rsidP="00763D2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Introduction to Web Development</w:t>
      </w:r>
    </w:p>
    <w:p w14:paraId="2789E836" w14:textId="30E9E32C" w:rsidR="00763D2F" w:rsidRDefault="00763D2F" w:rsidP="00763D2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Library Administration and Management </w:t>
      </w:r>
    </w:p>
    <w:p w14:paraId="605E7422" w14:textId="5AD84FFD" w:rsidR="00763D2F" w:rsidRPr="00B06660" w:rsidRDefault="00763D2F" w:rsidP="00B06660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Organization of Knowledge</w:t>
      </w:r>
    </w:p>
    <w:p w14:paraId="36D971EB" w14:textId="77777777" w:rsidR="00B17A56" w:rsidRPr="003B19FB" w:rsidRDefault="00B17A56" w:rsidP="00A90527">
      <w:pPr>
        <w:rPr>
          <w:rFonts w:asciiTheme="minorHAnsi" w:hAnsiTheme="minorHAnsi" w:cstheme="minorHAnsi"/>
        </w:rPr>
      </w:pPr>
    </w:p>
    <w:p w14:paraId="1FEDB6D2" w14:textId="64EEBA05" w:rsidR="00A90527" w:rsidRPr="003B19FB" w:rsidRDefault="00EA2F62" w:rsidP="00120A16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</w:t>
      </w:r>
      <w:r w:rsidR="00120A16">
        <w:rPr>
          <w:rFonts w:asciiTheme="minorHAnsi" w:hAnsiTheme="minorHAnsi" w:cstheme="minorHAnsi"/>
          <w:b/>
        </w:rPr>
        <w:t>A</w:t>
      </w:r>
      <w:r w:rsidRPr="003B19FB">
        <w:rPr>
          <w:rFonts w:asciiTheme="minorHAnsi" w:hAnsiTheme="minorHAnsi" w:cstheme="minorHAnsi"/>
          <w:b/>
        </w:rPr>
        <w:tab/>
      </w:r>
      <w:r w:rsidR="00120A16">
        <w:rPr>
          <w:rFonts w:asciiTheme="minorHAnsi" w:hAnsiTheme="minorHAnsi" w:cstheme="minorHAnsi"/>
        </w:rPr>
        <w:t>Michigan State University</w:t>
      </w:r>
      <w:r w:rsidRPr="003B19FB">
        <w:rPr>
          <w:rFonts w:asciiTheme="minorHAnsi" w:hAnsiTheme="minorHAnsi" w:cstheme="minorHAnsi"/>
        </w:rPr>
        <w:t>,</w:t>
      </w:r>
      <w:r w:rsidR="00120A16">
        <w:rPr>
          <w:rFonts w:asciiTheme="minorHAnsi" w:hAnsiTheme="minorHAnsi" w:cstheme="minorHAnsi"/>
        </w:rPr>
        <w:t xml:space="preserve"> English Literature</w:t>
      </w:r>
      <w:r w:rsidRPr="003B19FB">
        <w:rPr>
          <w:rFonts w:asciiTheme="minorHAnsi" w:hAnsiTheme="minorHAnsi" w:cstheme="minorHAnsi"/>
        </w:rPr>
        <w:tab/>
      </w:r>
      <w:r w:rsidR="00C7161D" w:rsidRPr="003B19FB">
        <w:rPr>
          <w:rFonts w:asciiTheme="minorHAnsi" w:hAnsiTheme="minorHAnsi" w:cstheme="minorHAnsi"/>
        </w:rPr>
        <w:t>May 20</w:t>
      </w:r>
      <w:r w:rsidR="00120A16">
        <w:rPr>
          <w:rFonts w:asciiTheme="minorHAnsi" w:hAnsiTheme="minorHAnsi" w:cstheme="minorHAnsi"/>
        </w:rPr>
        <w:t>20</w:t>
      </w:r>
    </w:p>
    <w:p w14:paraId="7D8B5CB8" w14:textId="356341FC" w:rsidR="00A90527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>Minor</w:t>
      </w:r>
      <w:r w:rsidR="00120A16">
        <w:rPr>
          <w:rFonts w:asciiTheme="minorHAnsi" w:hAnsiTheme="minorHAnsi" w:cstheme="minorHAnsi"/>
        </w:rPr>
        <w:t xml:space="preserve"> in Women’s and Gender Studies</w:t>
      </w:r>
    </w:p>
    <w:p w14:paraId="3BE7372A" w14:textId="68AAE093" w:rsidR="00B17A56" w:rsidRDefault="00B17A5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GPA: 3.5</w:t>
      </w:r>
      <w:r w:rsidR="00267F4D">
        <w:rPr>
          <w:rFonts w:asciiTheme="minorHAnsi" w:hAnsiTheme="minorHAnsi" w:cstheme="minorHAnsi"/>
        </w:rPr>
        <w:t>7</w:t>
      </w:r>
    </w:p>
    <w:p w14:paraId="04F6E6AB" w14:textId="14512BCD" w:rsidR="00763D2F" w:rsidRPr="00267F4D" w:rsidRDefault="00763D2F" w:rsidP="00763D2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Undergraduate senior thesis, titled “</w:t>
      </w:r>
      <w:r w:rsidRPr="00763D2F">
        <w:rPr>
          <w:color w:val="000000"/>
        </w:rPr>
        <w:t>City Slums and the American Myth of Equal Opportunity as Told Through Naturalistic Literature”</w:t>
      </w:r>
    </w:p>
    <w:p w14:paraId="090A0A81" w14:textId="147D61C6" w:rsidR="00267F4D" w:rsidRPr="00267F4D" w:rsidRDefault="00267F4D" w:rsidP="00763D2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color w:val="000000"/>
        </w:rPr>
        <w:t>Seminar in Critical Theory</w:t>
      </w:r>
    </w:p>
    <w:p w14:paraId="204A942A" w14:textId="6D93E2B3" w:rsidR="00251FA2" w:rsidRDefault="00267F4D" w:rsidP="00A9052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Readings in Shakespeare</w:t>
      </w:r>
    </w:p>
    <w:p w14:paraId="22E9C816" w14:textId="77777777" w:rsidR="006D541B" w:rsidRDefault="006D541B" w:rsidP="00251FA2">
      <w:pPr>
        <w:pStyle w:val="Heading1"/>
        <w:rPr>
          <w:rFonts w:asciiTheme="minorHAnsi" w:hAnsiTheme="minorHAnsi" w:cstheme="minorHAnsi"/>
        </w:rPr>
      </w:pPr>
    </w:p>
    <w:p w14:paraId="6822C295" w14:textId="1F3A8414" w:rsidR="00251FA2" w:rsidRPr="003B19FB" w:rsidRDefault="00CE7C0F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Experience</w:t>
      </w:r>
    </w:p>
    <w:p w14:paraId="2826EB30" w14:textId="78196A0C" w:rsidR="00685ACE" w:rsidRDefault="00685ACE" w:rsidP="00A90527">
      <w:pPr>
        <w:rPr>
          <w:rFonts w:asciiTheme="minorHAnsi" w:hAnsiTheme="minorHAnsi" w:cstheme="minorHAnsi"/>
        </w:rPr>
      </w:pPr>
    </w:p>
    <w:p w14:paraId="48652C06" w14:textId="4134B64C" w:rsidR="00685ACE" w:rsidRPr="003B19FB" w:rsidRDefault="00685ACE" w:rsidP="00685AC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Library of Congress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Washington D.C.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September 2022</w:t>
      </w:r>
      <w:r w:rsidRPr="003B19FB">
        <w:rPr>
          <w:rFonts w:asciiTheme="minorHAnsi" w:hAnsiTheme="minorHAnsi" w:cstheme="minorHAnsi"/>
        </w:rPr>
        <w:t xml:space="preserve"> to </w:t>
      </w:r>
      <w:r w:rsidR="00D406E5">
        <w:rPr>
          <w:rFonts w:asciiTheme="minorHAnsi" w:hAnsiTheme="minorHAnsi" w:cstheme="minorHAnsi"/>
        </w:rPr>
        <w:t>December 2022</w:t>
      </w:r>
    </w:p>
    <w:p w14:paraId="6A97BAD3" w14:textId="77777777" w:rsidR="00685ACE" w:rsidRDefault="00685ACE" w:rsidP="00685AC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Metadata Intern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Law Library</w:t>
      </w:r>
    </w:p>
    <w:p w14:paraId="7740590C" w14:textId="36AD7785" w:rsidR="004C230F" w:rsidRDefault="00BA5F84" w:rsidP="00685ACE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Produc</w:t>
      </w:r>
      <w:r w:rsidR="006D541B">
        <w:rPr>
          <w:rFonts w:asciiTheme="minorHAnsi" w:hAnsiTheme="minorHAnsi" w:cstheme="minorHAnsi"/>
        </w:rPr>
        <w:t>ing</w:t>
      </w:r>
      <w:r w:rsidR="00722FB1">
        <w:rPr>
          <w:rFonts w:asciiTheme="minorHAnsi" w:hAnsiTheme="minorHAnsi" w:cstheme="minorHAnsi"/>
        </w:rPr>
        <w:t xml:space="preserve"> </w:t>
      </w:r>
      <w:r w:rsidR="004C230F">
        <w:rPr>
          <w:rFonts w:asciiTheme="minorHAnsi" w:hAnsiTheme="minorHAnsi" w:cstheme="minorHAnsi"/>
        </w:rPr>
        <w:t>metadata for</w:t>
      </w:r>
      <w:r w:rsidR="006A65D0">
        <w:rPr>
          <w:rFonts w:asciiTheme="minorHAnsi" w:hAnsiTheme="minorHAnsi" w:cstheme="minorHAnsi"/>
        </w:rPr>
        <w:t xml:space="preserve"> bill digests from </w:t>
      </w:r>
      <w:r w:rsidR="00E4742C">
        <w:rPr>
          <w:rFonts w:asciiTheme="minorHAnsi" w:hAnsiTheme="minorHAnsi" w:cstheme="minorHAnsi"/>
        </w:rPr>
        <w:t xml:space="preserve">the first session of Congress in </w:t>
      </w:r>
      <w:r w:rsidR="006A65D0">
        <w:rPr>
          <w:rFonts w:asciiTheme="minorHAnsi" w:hAnsiTheme="minorHAnsi" w:cstheme="minorHAnsi"/>
        </w:rPr>
        <w:t>1939</w:t>
      </w:r>
    </w:p>
    <w:p w14:paraId="559A9E73" w14:textId="199E1CC4" w:rsidR="00685ACE" w:rsidRPr="00685ACE" w:rsidRDefault="006A65D0" w:rsidP="00685ACE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</w:t>
      </w:r>
      <w:r w:rsidR="006D541B">
        <w:rPr>
          <w:rFonts w:asciiTheme="minorHAnsi" w:hAnsiTheme="minorHAnsi" w:cstheme="minorHAnsi"/>
        </w:rPr>
        <w:t>ing</w:t>
      </w:r>
      <w:r>
        <w:rPr>
          <w:rFonts w:asciiTheme="minorHAnsi" w:hAnsiTheme="minorHAnsi" w:cstheme="minorHAnsi"/>
        </w:rPr>
        <w:t xml:space="preserve"> and edit</w:t>
      </w:r>
      <w:r w:rsidR="006D541B">
        <w:rPr>
          <w:rFonts w:asciiTheme="minorHAnsi" w:hAnsiTheme="minorHAnsi" w:cstheme="minorHAnsi"/>
        </w:rPr>
        <w:t>ing</w:t>
      </w:r>
      <w:r w:rsidR="00BA5F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associated text files for each bill</w:t>
      </w:r>
    </w:p>
    <w:p w14:paraId="27BD7C84" w14:textId="7775ADC1" w:rsidR="00685ACE" w:rsidRDefault="006A65D0" w:rsidP="00685ACE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Attend</w:t>
      </w:r>
      <w:r w:rsidR="006D541B">
        <w:rPr>
          <w:rFonts w:asciiTheme="minorHAnsi" w:hAnsiTheme="minorHAnsi" w:cstheme="minorHAnsi"/>
        </w:rPr>
        <w:t>ing</w:t>
      </w:r>
      <w:r>
        <w:rPr>
          <w:rFonts w:asciiTheme="minorHAnsi" w:hAnsiTheme="minorHAnsi" w:cstheme="minorHAnsi"/>
        </w:rPr>
        <w:t xml:space="preserve"> introductory meetings about the Library of Congress and its various departments</w:t>
      </w:r>
    </w:p>
    <w:p w14:paraId="0E81301B" w14:textId="5A8D9880" w:rsidR="00722FB1" w:rsidRPr="003B19FB" w:rsidRDefault="00CB1848" w:rsidP="00685ACE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D541B">
        <w:rPr>
          <w:rFonts w:asciiTheme="minorHAnsi" w:hAnsiTheme="minorHAnsi" w:cstheme="minorHAnsi"/>
        </w:rPr>
        <w:t>Reflect</w:t>
      </w:r>
      <w:r w:rsidR="006D541B">
        <w:rPr>
          <w:rFonts w:asciiTheme="minorHAnsi" w:hAnsiTheme="minorHAnsi" w:cstheme="minorHAnsi"/>
        </w:rPr>
        <w:t>ing</w:t>
      </w:r>
      <w:r w:rsidR="00722FB1">
        <w:rPr>
          <w:rFonts w:asciiTheme="minorHAnsi" w:hAnsiTheme="minorHAnsi" w:cstheme="minorHAnsi"/>
        </w:rPr>
        <w:t xml:space="preserve"> on my experiences at this internship in a course </w:t>
      </w:r>
      <w:r w:rsidR="0009258B">
        <w:rPr>
          <w:rFonts w:asciiTheme="minorHAnsi" w:hAnsiTheme="minorHAnsi" w:cstheme="minorHAnsi"/>
        </w:rPr>
        <w:t xml:space="preserve">practicum </w:t>
      </w:r>
      <w:r w:rsidR="00722FB1">
        <w:rPr>
          <w:rFonts w:asciiTheme="minorHAnsi" w:hAnsiTheme="minorHAnsi" w:cstheme="minorHAnsi"/>
        </w:rPr>
        <w:t>format at Wayne State University</w:t>
      </w:r>
    </w:p>
    <w:p w14:paraId="5C9B6AB3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15948DE" w14:textId="2E0C3625" w:rsidR="00A90527" w:rsidRPr="003B19FB" w:rsidRDefault="00CE7C0F" w:rsidP="00C7161D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Michigan State University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East Lansing MI</w:t>
      </w:r>
      <w:r w:rsidR="00C7161D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June</w:t>
      </w:r>
      <w:r w:rsidR="00C7161D"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20</w:t>
      </w:r>
      <w:r w:rsidR="00C7161D"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Present</w:t>
      </w:r>
    </w:p>
    <w:p w14:paraId="694D3F71" w14:textId="67CE6F6C" w:rsidR="00A90527" w:rsidRPr="003B19FB" w:rsidRDefault="00CE7C0F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Professional Aide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Reference and Discovery Services</w:t>
      </w:r>
    </w:p>
    <w:p w14:paraId="36458EC3" w14:textId="13D5047B" w:rsidR="00CB1848" w:rsidRDefault="00CB1848" w:rsidP="00251FA2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Triaging MSU Libraries phone and email inquiries to route to correct department</w:t>
      </w:r>
    </w:p>
    <w:p w14:paraId="06431485" w14:textId="215584F5" w:rsidR="006A65D0" w:rsidRDefault="006A65D0" w:rsidP="00251FA2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</w:t>
      </w:r>
      <w:r w:rsidR="00CB1848">
        <w:rPr>
          <w:rFonts w:asciiTheme="minorHAnsi" w:hAnsiTheme="minorHAnsi" w:cstheme="minorHAnsi"/>
        </w:rPr>
        <w:t xml:space="preserve">ing </w:t>
      </w:r>
      <w:r>
        <w:rPr>
          <w:rFonts w:asciiTheme="minorHAnsi" w:hAnsiTheme="minorHAnsi" w:cstheme="minorHAnsi"/>
        </w:rPr>
        <w:t xml:space="preserve">patrons with </w:t>
      </w:r>
      <w:r w:rsidR="00CB1848">
        <w:rPr>
          <w:rFonts w:asciiTheme="minorHAnsi" w:hAnsiTheme="minorHAnsi" w:cstheme="minorHAnsi"/>
        </w:rPr>
        <w:t>searching for library resources, including searching, viewing, and interpreting MARC record data, local inventory data, and subscription database results</w:t>
      </w:r>
    </w:p>
    <w:p w14:paraId="2DFA8DC7" w14:textId="71CE1305" w:rsidR="00CB1848" w:rsidRDefault="00CB1848" w:rsidP="00685ACE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Tracking inquiry statistics in the </w:t>
      </w:r>
      <w:proofErr w:type="spellStart"/>
      <w:r>
        <w:rPr>
          <w:rFonts w:asciiTheme="minorHAnsi" w:hAnsiTheme="minorHAnsi" w:cstheme="minorHAnsi"/>
        </w:rPr>
        <w:t>LibAnswers</w:t>
      </w:r>
      <w:proofErr w:type="spellEnd"/>
      <w:r>
        <w:rPr>
          <w:rFonts w:asciiTheme="minorHAnsi" w:hAnsiTheme="minorHAnsi" w:cstheme="minorHAnsi"/>
        </w:rPr>
        <w:t xml:space="preserve"> platform</w:t>
      </w:r>
    </w:p>
    <w:p w14:paraId="52DA9D3A" w14:textId="12B9FCAA" w:rsidR="00E4742C" w:rsidRDefault="00E4742C" w:rsidP="00685ACE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Troubleshoot</w:t>
      </w:r>
      <w:r w:rsidR="00CB1848">
        <w:rPr>
          <w:rFonts w:asciiTheme="minorHAnsi" w:hAnsiTheme="minorHAnsi" w:cstheme="minorHAnsi"/>
        </w:rPr>
        <w:t>ing</w:t>
      </w:r>
      <w:r>
        <w:rPr>
          <w:rFonts w:asciiTheme="minorHAnsi" w:hAnsiTheme="minorHAnsi" w:cstheme="minorHAnsi"/>
        </w:rPr>
        <w:t xml:space="preserve"> electronic resource </w:t>
      </w:r>
      <w:r w:rsidR="00CB1848">
        <w:rPr>
          <w:rFonts w:asciiTheme="minorHAnsi" w:hAnsiTheme="minorHAnsi" w:cstheme="minorHAnsi"/>
        </w:rPr>
        <w:t>access issues and other technical difficulties</w:t>
      </w:r>
    </w:p>
    <w:p w14:paraId="308D7C63" w14:textId="34DE6CE9" w:rsidR="00A90527" w:rsidRDefault="00CB1848" w:rsidP="00A90527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Performing in-person and remote reference work</w:t>
      </w:r>
    </w:p>
    <w:p w14:paraId="5404EB47" w14:textId="77777777" w:rsidR="00CB1848" w:rsidRPr="00CB1848" w:rsidRDefault="00CB1848" w:rsidP="00CB1848">
      <w:pPr>
        <w:ind w:left="720"/>
        <w:rPr>
          <w:rFonts w:asciiTheme="minorHAnsi" w:hAnsiTheme="minorHAnsi" w:cstheme="minorHAnsi"/>
        </w:rPr>
      </w:pPr>
    </w:p>
    <w:p w14:paraId="2D09BBA0" w14:textId="65C4C2E3" w:rsidR="001A2547" w:rsidRPr="003B19FB" w:rsidRDefault="001A2547" w:rsidP="001A2547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Michigan State University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East Lansing MI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June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19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June 2020</w:t>
      </w:r>
    </w:p>
    <w:p w14:paraId="696FC1D7" w14:textId="3E7F07A9" w:rsidR="001A2547" w:rsidRPr="003B19FB" w:rsidRDefault="001A2547" w:rsidP="001A25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Student Consultant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Discovery Services</w:t>
      </w:r>
    </w:p>
    <w:p w14:paraId="7F6C3157" w14:textId="65E68DE8" w:rsidR="001A2547" w:rsidRPr="003B19FB" w:rsidRDefault="00722FB1" w:rsidP="001A2547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Answered MSU Library Patrons’ phone inquiries and routed them to the correct department</w:t>
      </w:r>
    </w:p>
    <w:p w14:paraId="10780B0C" w14:textId="7C55E35A" w:rsidR="008801E6" w:rsidRDefault="008801E6" w:rsidP="001A2547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Guide</w:t>
      </w:r>
      <w:r w:rsidR="006D541B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callers through non-credit course registration and assist</w:t>
      </w:r>
      <w:r w:rsidR="006D541B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with course related questions in Desire2Learn</w:t>
      </w:r>
    </w:p>
    <w:p w14:paraId="19185DEB" w14:textId="11FE9ACE" w:rsidR="001A2547" w:rsidRDefault="008801E6" w:rsidP="001A2547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Recorded the nature of each call in CA Service Desk</w:t>
      </w:r>
    </w:p>
    <w:p w14:paraId="2B20907F" w14:textId="6F858A3A" w:rsidR="008801E6" w:rsidRDefault="008801E6" w:rsidP="001A2547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Provided basic requested reference information to patrons over the phone</w:t>
      </w:r>
    </w:p>
    <w:p w14:paraId="7114D884" w14:textId="7B47F65F" w:rsidR="008801E6" w:rsidRDefault="008801E6" w:rsidP="001A2547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Assisted patrons with navigating the library catalog over the phone</w:t>
      </w:r>
    </w:p>
    <w:p w14:paraId="12C389DC" w14:textId="0C4F1D1F" w:rsidR="008801E6" w:rsidRPr="008801E6" w:rsidRDefault="008801E6" w:rsidP="008801E6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Troubleshooted electronic resource and other library-related technical issues</w:t>
      </w:r>
    </w:p>
    <w:p w14:paraId="068080D8" w14:textId="77777777" w:rsidR="008801E6" w:rsidRPr="008801E6" w:rsidRDefault="008801E6" w:rsidP="008801E6">
      <w:pPr>
        <w:ind w:left="720"/>
        <w:rPr>
          <w:rFonts w:asciiTheme="minorHAnsi" w:hAnsiTheme="minorHAnsi" w:cstheme="minorHAnsi"/>
        </w:rPr>
      </w:pPr>
    </w:p>
    <w:p w14:paraId="65CD7F5D" w14:textId="2FDF4941" w:rsidR="001A2547" w:rsidRPr="003B19FB" w:rsidRDefault="001A2547" w:rsidP="001A2547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Michigan State University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East Lansing MI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May 2018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March 2020</w:t>
      </w:r>
    </w:p>
    <w:p w14:paraId="179C1098" w14:textId="0652AF6E" w:rsidR="001A2547" w:rsidRPr="003B19FB" w:rsidRDefault="001A2547" w:rsidP="001A25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Library Assistant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Fine Arts Library</w:t>
      </w:r>
    </w:p>
    <w:p w14:paraId="7E699805" w14:textId="232D3FCC" w:rsidR="00F4542B" w:rsidRDefault="00F4542B" w:rsidP="001A2547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Organized and checked-in recently returned library books with Sierra ILS</w:t>
      </w:r>
    </w:p>
    <w:p w14:paraId="593549B8" w14:textId="05FFE870" w:rsidR="001A2547" w:rsidRPr="003B19FB" w:rsidRDefault="00722FB1" w:rsidP="001A2547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Checked materials out to patrons</w:t>
      </w:r>
    </w:p>
    <w:p w14:paraId="0741ECF3" w14:textId="1F56845D" w:rsidR="00722FB1" w:rsidRDefault="00722FB1" w:rsidP="001A2547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Assisted patrons with </w:t>
      </w:r>
      <w:r w:rsidR="00CB1848">
        <w:rPr>
          <w:rFonts w:asciiTheme="minorHAnsi" w:hAnsiTheme="minorHAnsi" w:cstheme="minorHAnsi"/>
        </w:rPr>
        <w:t>navigating library spaces and online search interfaces</w:t>
      </w:r>
    </w:p>
    <w:p w14:paraId="540C3C0D" w14:textId="555D3ADA" w:rsidR="001A2547" w:rsidRPr="003B19FB" w:rsidRDefault="00722FB1" w:rsidP="001A2547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Shel</w:t>
      </w:r>
      <w:r w:rsidR="006D541B"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</w:rPr>
        <w:t xml:space="preserve"> read materials and maintained the general cleanliness of the Fine Arts Library</w:t>
      </w:r>
    </w:p>
    <w:p w14:paraId="33B8B6E4" w14:textId="504D1268" w:rsidR="001A2547" w:rsidRDefault="001A2547" w:rsidP="001A2547">
      <w:pPr>
        <w:rPr>
          <w:rFonts w:asciiTheme="minorHAnsi" w:hAnsiTheme="minorHAnsi" w:cstheme="minorHAnsi"/>
        </w:rPr>
      </w:pPr>
    </w:p>
    <w:p w14:paraId="0FE241DD" w14:textId="0B594983" w:rsidR="001A2547" w:rsidRPr="003B19FB" w:rsidRDefault="001A2547" w:rsidP="001A2547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Michigan State University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East Lansing MI</w:t>
      </w:r>
      <w:r w:rsidRPr="003B19FB">
        <w:rPr>
          <w:rFonts w:asciiTheme="minorHAnsi" w:hAnsiTheme="minorHAnsi" w:cstheme="minorHAnsi"/>
        </w:rPr>
        <w:tab/>
      </w:r>
      <w:r w:rsidR="004C230F">
        <w:rPr>
          <w:rFonts w:asciiTheme="minorHAnsi" w:hAnsiTheme="minorHAnsi" w:cstheme="minorHAnsi"/>
        </w:rPr>
        <w:t>October 2017</w:t>
      </w:r>
      <w:r w:rsidRPr="003B19FB">
        <w:rPr>
          <w:rFonts w:asciiTheme="minorHAnsi" w:hAnsiTheme="minorHAnsi" w:cstheme="minorHAnsi"/>
        </w:rPr>
        <w:t xml:space="preserve"> to </w:t>
      </w:r>
      <w:r w:rsidR="004C230F">
        <w:rPr>
          <w:rFonts w:asciiTheme="minorHAnsi" w:hAnsiTheme="minorHAnsi" w:cstheme="minorHAnsi"/>
        </w:rPr>
        <w:t>May 2018</w:t>
      </w:r>
    </w:p>
    <w:p w14:paraId="760584F0" w14:textId="1CB711AD" w:rsidR="001A2547" w:rsidRPr="003B19FB" w:rsidRDefault="004C230F" w:rsidP="001A25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Assistant News Director</w:t>
      </w:r>
      <w:r w:rsidR="001A254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IMPACT 89FM</w:t>
      </w:r>
    </w:p>
    <w:p w14:paraId="4CC9DA3B" w14:textId="0C7A3A92" w:rsidR="001A2547" w:rsidRPr="003B19FB" w:rsidRDefault="00CE04AB" w:rsidP="001A2547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Produced audio journalism stories for weekly radio news program </w:t>
      </w:r>
      <w:r>
        <w:rPr>
          <w:rFonts w:asciiTheme="minorHAnsi" w:hAnsiTheme="minorHAnsi" w:cstheme="minorHAnsi"/>
          <w:i/>
          <w:iCs/>
        </w:rPr>
        <w:t>The Undercurrent</w:t>
      </w:r>
    </w:p>
    <w:p w14:paraId="6A858430" w14:textId="1CED4001" w:rsidR="00CE04AB" w:rsidRDefault="00CE04AB" w:rsidP="001A2547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Wrote and recorded researched scripts for each story</w:t>
      </w:r>
    </w:p>
    <w:p w14:paraId="21CC392C" w14:textId="71D204CD" w:rsidR="001A2547" w:rsidRDefault="00CE04AB" w:rsidP="001A2547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Aided other directors in running team meetings</w:t>
      </w:r>
    </w:p>
    <w:p w14:paraId="210F220A" w14:textId="569FDEBB" w:rsidR="00CE04AB" w:rsidRDefault="00CE04AB" w:rsidP="001A2547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Managed social media pages</w:t>
      </w:r>
    </w:p>
    <w:p w14:paraId="4E3081A7" w14:textId="16A06080" w:rsidR="00CE04AB" w:rsidRPr="003B19FB" w:rsidRDefault="00CE04AB" w:rsidP="001A2547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Coordinated volunteer contributions</w:t>
      </w:r>
    </w:p>
    <w:p w14:paraId="3791EC19" w14:textId="1BB97333" w:rsidR="0009258B" w:rsidRDefault="00CE04AB" w:rsidP="0009258B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Interviewed sources both inside and outside of the studio with professional recording equipment</w:t>
      </w:r>
    </w:p>
    <w:p w14:paraId="34852E24" w14:textId="77777777" w:rsidR="00CE04AB" w:rsidRPr="00CE04AB" w:rsidRDefault="00CE04AB" w:rsidP="00CE04AB">
      <w:pPr>
        <w:rPr>
          <w:rFonts w:asciiTheme="minorHAnsi" w:hAnsiTheme="minorHAnsi" w:cstheme="minorHAnsi"/>
        </w:rPr>
      </w:pPr>
    </w:p>
    <w:p w14:paraId="2367CC53" w14:textId="6B707687" w:rsidR="0009258B" w:rsidRPr="003B19FB" w:rsidRDefault="0009258B" w:rsidP="0009258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Michigan State University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East Lansing MI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May 2017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August 2017</w:t>
      </w:r>
    </w:p>
    <w:p w14:paraId="6016428C" w14:textId="5E51359A" w:rsidR="0009258B" w:rsidRPr="003B19FB" w:rsidRDefault="0009258B" w:rsidP="000925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Summer Staff Reporter, </w:t>
      </w:r>
      <w:r>
        <w:rPr>
          <w:rFonts w:asciiTheme="minorHAnsi" w:hAnsiTheme="minorHAnsi" w:cstheme="minorHAnsi"/>
        </w:rPr>
        <w:t>IMPACT 89FM</w:t>
      </w:r>
    </w:p>
    <w:p w14:paraId="4F21F0FB" w14:textId="7DFD3C90" w:rsidR="0009258B" w:rsidRDefault="0009258B" w:rsidP="0009258B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Produced audio journalism stories for weekly radio news program </w:t>
      </w:r>
      <w:r>
        <w:rPr>
          <w:rFonts w:asciiTheme="minorHAnsi" w:hAnsiTheme="minorHAnsi" w:cstheme="minorHAnsi"/>
          <w:i/>
          <w:iCs/>
        </w:rPr>
        <w:t>The Undercurrent</w:t>
      </w:r>
    </w:p>
    <w:p w14:paraId="1F1F8106" w14:textId="71C9FFDE" w:rsidR="0009258B" w:rsidRPr="003B19FB" w:rsidRDefault="0009258B" w:rsidP="0009258B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Wrote and recorded researched scripts for each story</w:t>
      </w:r>
    </w:p>
    <w:p w14:paraId="40D29413" w14:textId="30E3230B" w:rsidR="00A90527" w:rsidRDefault="0009258B" w:rsidP="00A90527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Interviewed sources both inside and outside of the studio with professional recording equipment</w:t>
      </w:r>
    </w:p>
    <w:p w14:paraId="14C42DB2" w14:textId="77777777" w:rsidR="001E19EF" w:rsidRDefault="001E19EF" w:rsidP="001E19EF">
      <w:pPr>
        <w:ind w:left="720"/>
        <w:rPr>
          <w:rFonts w:asciiTheme="minorHAnsi" w:hAnsiTheme="minorHAnsi" w:cstheme="minorHAnsi"/>
        </w:rPr>
      </w:pPr>
    </w:p>
    <w:p w14:paraId="61FF6B64" w14:textId="697B9A45" w:rsidR="001E19EF" w:rsidRPr="003B19FB" w:rsidRDefault="001E19EF" w:rsidP="001E19E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Sultan’s Mediterranean Cuisine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East Lansing MI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August</w:t>
      </w:r>
      <w:r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</w:rPr>
        <w:t>4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August 2017</w:t>
      </w:r>
    </w:p>
    <w:p w14:paraId="40B12AC4" w14:textId="74C24977" w:rsidR="001E19EF" w:rsidRDefault="001E19EF" w:rsidP="001E19E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Server</w:t>
      </w:r>
    </w:p>
    <w:p w14:paraId="48FB10D4" w14:textId="0486C145" w:rsidR="001E19EF" w:rsidRPr="001E19EF" w:rsidRDefault="001E19EF" w:rsidP="001E19EF">
      <w:pPr>
        <w:pStyle w:val="ListParagraph"/>
        <w:numPr>
          <w:ilvl w:val="0"/>
          <w:numId w:val="12"/>
        </w:numPr>
      </w:pPr>
      <w:r w:rsidRPr="001E19EF">
        <w:t>Record each customer’s order and bring them their food in a timely manner</w:t>
      </w:r>
    </w:p>
    <w:p w14:paraId="147A71E5" w14:textId="4EF84109" w:rsidR="001E19EF" w:rsidRPr="001E19EF" w:rsidRDefault="001E19EF" w:rsidP="001E19EF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1E19EF">
        <w:rPr>
          <w:rFonts w:asciiTheme="minorHAnsi" w:hAnsiTheme="minorHAnsi" w:cstheme="minorHAnsi"/>
        </w:rPr>
        <w:t>Engage in attentive and friendly conversations while serving customers</w:t>
      </w:r>
    </w:p>
    <w:p w14:paraId="24E3D701" w14:textId="17B09611" w:rsidR="001E19EF" w:rsidRPr="001E19EF" w:rsidRDefault="001E19EF" w:rsidP="001E19EF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1E19EF">
        <w:rPr>
          <w:rFonts w:asciiTheme="minorHAnsi" w:hAnsiTheme="minorHAnsi" w:cstheme="minorHAnsi"/>
        </w:rPr>
        <w:t>Occasionally help the host answer the phone and seat customers</w:t>
      </w:r>
    </w:p>
    <w:p w14:paraId="2981F799" w14:textId="12298F67" w:rsidR="001E19EF" w:rsidRPr="001E19EF" w:rsidRDefault="001E19EF" w:rsidP="001E19EF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1E19EF">
        <w:rPr>
          <w:rFonts w:asciiTheme="minorHAnsi" w:hAnsiTheme="minorHAnsi" w:cstheme="minorHAnsi"/>
        </w:rPr>
        <w:t>Handle cash and credit card transactions for each table and to go orders</w:t>
      </w:r>
    </w:p>
    <w:p w14:paraId="5F6F2301" w14:textId="49A8BAE5" w:rsidR="001E19EF" w:rsidRPr="001E19EF" w:rsidRDefault="001E19EF" w:rsidP="001E19EF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1E19EF">
        <w:rPr>
          <w:rFonts w:asciiTheme="minorHAnsi" w:hAnsiTheme="minorHAnsi" w:cstheme="minorHAnsi"/>
        </w:rPr>
        <w:t>Clean the restaurant while not busy</w:t>
      </w:r>
    </w:p>
    <w:p w14:paraId="17291C97" w14:textId="77777777" w:rsidR="006D541B" w:rsidRDefault="006D541B" w:rsidP="006D541B">
      <w:pPr>
        <w:pStyle w:val="Heading1"/>
        <w:ind w:left="0"/>
        <w:rPr>
          <w:rFonts w:asciiTheme="minorHAnsi" w:hAnsiTheme="minorHAnsi" w:cstheme="minorHAnsi"/>
        </w:rPr>
      </w:pPr>
    </w:p>
    <w:p w14:paraId="4D59BE10" w14:textId="776C7749" w:rsidR="006D541B" w:rsidRPr="00B06660" w:rsidRDefault="006D541B" w:rsidP="006D541B">
      <w:pPr>
        <w:pStyle w:val="Heading1"/>
        <w:ind w:left="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14:paraId="06DD523E" w14:textId="77777777" w:rsidR="006D541B" w:rsidRDefault="006D541B" w:rsidP="006D541B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73A8D39C" w14:textId="77777777" w:rsidR="006D541B" w:rsidRPr="00985EF9" w:rsidRDefault="006D541B" w:rsidP="006D541B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Wayne State University Graduate Professional Scholarship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2022</w:t>
      </w:r>
    </w:p>
    <w:p w14:paraId="2ECB05A1" w14:textId="77777777" w:rsidR="006D541B" w:rsidRDefault="006D541B" w:rsidP="006D541B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3DA3B201" w14:textId="77777777" w:rsidR="006D541B" w:rsidRPr="00985EF9" w:rsidRDefault="006D541B" w:rsidP="006D541B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Wayne State University Graduate Professional Scholarship</w:t>
      </w:r>
      <w:r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21</w:t>
      </w:r>
    </w:p>
    <w:p w14:paraId="4BF092E6" w14:textId="77777777" w:rsidR="006D541B" w:rsidRDefault="006D541B" w:rsidP="006D541B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674066C8" w14:textId="77777777" w:rsidR="006D541B" w:rsidRPr="003B19FB" w:rsidRDefault="006D541B" w:rsidP="006D541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Michigan Association of Broadcasters Student Awards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19</w:t>
      </w:r>
    </w:p>
    <w:p w14:paraId="2CB3EFB5" w14:textId="77777777" w:rsidR="006D541B" w:rsidRPr="00985EF9" w:rsidRDefault="006D541B" w:rsidP="006D541B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 xml:space="preserve">First Place Daily Newscast/News Feature for story: </w:t>
      </w:r>
      <w:r>
        <w:rPr>
          <w:rFonts w:asciiTheme="minorHAnsi" w:hAnsiTheme="minorHAnsi" w:cstheme="minorHAnsi"/>
          <w:i/>
          <w:iCs/>
        </w:rPr>
        <w:t>Nassar Scandal</w:t>
      </w:r>
    </w:p>
    <w:p w14:paraId="0DFFBF8F" w14:textId="77777777" w:rsidR="006D541B" w:rsidRPr="003B19FB" w:rsidRDefault="006D541B" w:rsidP="006D541B">
      <w:pPr>
        <w:rPr>
          <w:rFonts w:asciiTheme="minorHAnsi" w:hAnsiTheme="minorHAnsi" w:cstheme="minorHAnsi"/>
        </w:rPr>
      </w:pPr>
    </w:p>
    <w:p w14:paraId="27648B65" w14:textId="77777777" w:rsidR="006D541B" w:rsidRPr="003B19FB" w:rsidRDefault="006D541B" w:rsidP="006D541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Michigan Association of Broadcasters Student Awards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18</w:t>
      </w:r>
    </w:p>
    <w:p w14:paraId="57446F3E" w14:textId="77777777" w:rsidR="006D541B" w:rsidRPr="00EA308E" w:rsidRDefault="006D541B" w:rsidP="006D541B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 xml:space="preserve">Honorable Mention Daily Newscast/News Feature for story: </w:t>
      </w:r>
      <w:r>
        <w:rPr>
          <w:rFonts w:asciiTheme="minorHAnsi" w:hAnsiTheme="minorHAnsi" w:cstheme="minorHAnsi"/>
          <w:i/>
          <w:iCs/>
        </w:rPr>
        <w:t>Mosaic</w:t>
      </w:r>
    </w:p>
    <w:p w14:paraId="5BC7FBDE" w14:textId="77777777" w:rsidR="006D541B" w:rsidRPr="00B06660" w:rsidRDefault="006D541B" w:rsidP="006D541B">
      <w:pPr>
        <w:ind w:left="720"/>
        <w:rPr>
          <w:rFonts w:asciiTheme="minorHAnsi" w:hAnsiTheme="minorHAnsi" w:cstheme="minorHAnsi"/>
        </w:rPr>
      </w:pPr>
    </w:p>
    <w:p w14:paraId="58058C1E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7DD3230" w14:textId="3E2A0A43" w:rsidR="00251FA2" w:rsidRPr="003B19FB" w:rsidRDefault="00685ACE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Volunteer and</w:t>
      </w:r>
      <w:r w:rsidR="005D372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Learning Experiences</w:t>
      </w:r>
    </w:p>
    <w:p w14:paraId="5AB7DE6A" w14:textId="77777777" w:rsidR="00CB1848" w:rsidRDefault="00CB1848" w:rsidP="00CB1848">
      <w:pPr>
        <w:rPr>
          <w:rFonts w:asciiTheme="minorHAnsi" w:hAnsiTheme="minorHAnsi" w:cstheme="minorHAnsi"/>
          <w:b/>
        </w:rPr>
      </w:pPr>
    </w:p>
    <w:p w14:paraId="371DAA62" w14:textId="0FB6C24A" w:rsidR="00CB1848" w:rsidRDefault="00CB1848" w:rsidP="00CB184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Cataloging </w:t>
      </w:r>
      <w:r w:rsidR="006D541B">
        <w:rPr>
          <w:rFonts w:asciiTheme="minorHAnsi" w:hAnsiTheme="minorHAnsi" w:cstheme="minorHAnsi"/>
          <w:b/>
        </w:rPr>
        <w:t>M</w:t>
      </w:r>
      <w:r>
        <w:rPr>
          <w:rFonts w:asciiTheme="minorHAnsi" w:hAnsiTheme="minorHAnsi" w:cstheme="minorHAnsi"/>
          <w:b/>
        </w:rPr>
        <w:t>entorship (</w:t>
      </w:r>
      <w:r w:rsidR="006D541B">
        <w:rPr>
          <w:rFonts w:asciiTheme="minorHAnsi" w:hAnsiTheme="minorHAnsi" w:cstheme="minorHAnsi"/>
          <w:b/>
        </w:rPr>
        <w:t>I</w:t>
      </w:r>
      <w:r>
        <w:rPr>
          <w:rFonts w:asciiTheme="minorHAnsi" w:hAnsiTheme="minorHAnsi" w:cstheme="minorHAnsi"/>
          <w:b/>
        </w:rPr>
        <w:t>nformal)</w:t>
      </w:r>
    </w:p>
    <w:p w14:paraId="081E3437" w14:textId="77777777" w:rsidR="00CB1848" w:rsidRDefault="00CB1848" w:rsidP="00CB184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Michigan State University, East Lansing, MI Spring – Fall 2022</w:t>
      </w:r>
    </w:p>
    <w:p w14:paraId="2BDB4CBB" w14:textId="05AEBA7D" w:rsidR="00251FA2" w:rsidRPr="00CB1848" w:rsidRDefault="00CB1848" w:rsidP="00A9052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Worked with Autumn Faulkner, a catalog librarian at MSU Libraries, to gain a deeper understanding of cataloging and metadata trends, practices, and ethics, in order to contextualize and expand on my instruction from Wayne State. This included hands-on cataloging demonstrations, discussions of professional bodies and standards, opportunities to explore specific topics in the field, and more.</w:t>
      </w:r>
    </w:p>
    <w:p w14:paraId="7C327774" w14:textId="77777777" w:rsidR="00CB1848" w:rsidRDefault="00CB1848" w:rsidP="00A90527">
      <w:pPr>
        <w:rPr>
          <w:rFonts w:asciiTheme="minorHAnsi" w:hAnsiTheme="minorHAnsi" w:cstheme="minorHAnsi"/>
          <w:b/>
        </w:rPr>
      </w:pPr>
    </w:p>
    <w:p w14:paraId="171B6DFD" w14:textId="7022A575" w:rsidR="00A90527" w:rsidRPr="003B19FB" w:rsidRDefault="00685ACE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MSU Dialogues</w:t>
      </w:r>
    </w:p>
    <w:p w14:paraId="12574467" w14:textId="4D623627" w:rsidR="00A90527" w:rsidRPr="003B19FB" w:rsidRDefault="0078561B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Michigan State University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East Lansing, MI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Spring 2020</w:t>
      </w:r>
    </w:p>
    <w:p w14:paraId="2FC1B129" w14:textId="41883491" w:rsidR="00A90527" w:rsidRDefault="008E312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group of students met together weekly over the course of the semester to discuss race together through guided presentations and interactions</w:t>
      </w:r>
    </w:p>
    <w:p w14:paraId="48C415EE" w14:textId="77777777" w:rsidR="008E3123" w:rsidRPr="003B19FB" w:rsidRDefault="008E3123" w:rsidP="00A90527">
      <w:pPr>
        <w:rPr>
          <w:rFonts w:asciiTheme="minorHAnsi" w:hAnsiTheme="minorHAnsi" w:cstheme="minorHAnsi"/>
        </w:rPr>
      </w:pPr>
    </w:p>
    <w:p w14:paraId="47F31693" w14:textId="77777777" w:rsidR="008E3123" w:rsidRDefault="008E312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Digital Humanities and Literary Cognition Lab</w:t>
      </w:r>
    </w:p>
    <w:p w14:paraId="34B63974" w14:textId="74A792D6" w:rsidR="00A90527" w:rsidRPr="003B19FB" w:rsidRDefault="008E312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Michigan State University, East Lansing, MI, October 2019-May 2020</w:t>
      </w:r>
    </w:p>
    <w:p w14:paraId="4DC6DC86" w14:textId="52EC8B0E" w:rsidR="00A90527" w:rsidRDefault="008E312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Research Assistant for the Pleasures of Poetry Reading: the Neuroscience of Literary Enjoyment</w:t>
      </w:r>
    </w:p>
    <w:p w14:paraId="75735337" w14:textId="644C5F30" w:rsidR="008E3123" w:rsidRDefault="008E3123" w:rsidP="00A90527">
      <w:pPr>
        <w:rPr>
          <w:rFonts w:asciiTheme="minorHAnsi" w:hAnsiTheme="minorHAnsi" w:cstheme="minorHAnsi"/>
        </w:rPr>
      </w:pPr>
    </w:p>
    <w:p w14:paraId="6F967A64" w14:textId="0BAF83C1" w:rsidR="008E3123" w:rsidRDefault="008E3123" w:rsidP="008E31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IMPACT89FM</w:t>
      </w:r>
    </w:p>
    <w:p w14:paraId="7AE2472F" w14:textId="5BB90D2F" w:rsidR="008E3123" w:rsidRPr="003B19FB" w:rsidRDefault="008E3123" w:rsidP="008E31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Michigan State University, East Lansing, MI, October 2016-April 2017</w:t>
      </w:r>
    </w:p>
    <w:p w14:paraId="28CB2EF0" w14:textId="747A2812" w:rsidR="00A90527" w:rsidRPr="003B19FB" w:rsidRDefault="001A2547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News Team Volunteer</w:t>
      </w:r>
    </w:p>
    <w:p w14:paraId="64F1B91C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85763DB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14:paraId="4B792663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1C286F3" w14:textId="220187C0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1C5399">
        <w:rPr>
          <w:rFonts w:asciiTheme="minorHAnsi" w:hAnsiTheme="minorHAnsi" w:cstheme="minorHAnsi"/>
        </w:rPr>
        <w:t>HTML</w:t>
      </w:r>
      <w:r w:rsidRPr="003B19FB">
        <w:rPr>
          <w:rFonts w:asciiTheme="minorHAnsi" w:hAnsiTheme="minorHAnsi" w:cstheme="minorHAnsi"/>
        </w:rPr>
        <w:t xml:space="preserve">, </w:t>
      </w:r>
      <w:r w:rsidR="001C5399">
        <w:rPr>
          <w:rFonts w:asciiTheme="minorHAnsi" w:hAnsiTheme="minorHAnsi" w:cstheme="minorHAnsi"/>
        </w:rPr>
        <w:t>CSS</w:t>
      </w:r>
      <w:r w:rsidRPr="003B19FB">
        <w:rPr>
          <w:rFonts w:asciiTheme="minorHAnsi" w:hAnsiTheme="minorHAnsi" w:cstheme="minorHAnsi"/>
        </w:rPr>
        <w:t xml:space="preserve">, </w:t>
      </w:r>
      <w:r w:rsidR="00D73781">
        <w:rPr>
          <w:rFonts w:asciiTheme="minorHAnsi" w:hAnsiTheme="minorHAnsi" w:cstheme="minorHAnsi"/>
        </w:rPr>
        <w:t>some XML</w:t>
      </w:r>
    </w:p>
    <w:p w14:paraId="1EBFC9B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EAAE048" w14:textId="0FD8351C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Applications</w:t>
      </w:r>
      <w:r w:rsidRPr="003B19FB">
        <w:rPr>
          <w:rFonts w:asciiTheme="minorHAnsi" w:hAnsiTheme="minorHAnsi" w:cstheme="minorHAnsi"/>
        </w:rPr>
        <w:t xml:space="preserve">: </w:t>
      </w:r>
      <w:r w:rsidR="00D73781">
        <w:rPr>
          <w:rFonts w:asciiTheme="minorHAnsi" w:hAnsiTheme="minorHAnsi" w:cstheme="minorHAnsi"/>
        </w:rPr>
        <w:t>Microsoft Suite</w:t>
      </w:r>
      <w:r w:rsidRPr="003B19FB">
        <w:rPr>
          <w:rFonts w:asciiTheme="minorHAnsi" w:hAnsiTheme="minorHAnsi" w:cstheme="minorHAnsi"/>
        </w:rPr>
        <w:t xml:space="preserve">, </w:t>
      </w:r>
      <w:r w:rsidR="00D73781">
        <w:rPr>
          <w:rFonts w:asciiTheme="minorHAnsi" w:hAnsiTheme="minorHAnsi" w:cstheme="minorHAnsi"/>
        </w:rPr>
        <w:t>H</w:t>
      </w:r>
      <w:r w:rsidR="00D45504">
        <w:rPr>
          <w:rFonts w:asciiTheme="minorHAnsi" w:hAnsiTheme="minorHAnsi" w:cstheme="minorHAnsi"/>
        </w:rPr>
        <w:t>indenburg</w:t>
      </w:r>
      <w:r w:rsidRPr="003B19FB">
        <w:rPr>
          <w:rFonts w:asciiTheme="minorHAnsi" w:hAnsiTheme="minorHAnsi" w:cstheme="minorHAnsi"/>
        </w:rPr>
        <w:t xml:space="preserve">, </w:t>
      </w:r>
      <w:r w:rsidR="00B06660">
        <w:rPr>
          <w:rFonts w:asciiTheme="minorHAnsi" w:hAnsiTheme="minorHAnsi" w:cstheme="minorHAnsi"/>
        </w:rPr>
        <w:t xml:space="preserve">Adobe </w:t>
      </w:r>
      <w:proofErr w:type="spellStart"/>
      <w:r w:rsidR="00B06660">
        <w:rPr>
          <w:rFonts w:asciiTheme="minorHAnsi" w:hAnsiTheme="minorHAnsi" w:cstheme="minorHAnsi"/>
        </w:rPr>
        <w:t>Indesign</w:t>
      </w:r>
      <w:proofErr w:type="spellEnd"/>
    </w:p>
    <w:p w14:paraId="3C6AF05D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D940131" w14:textId="1C703D76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Platforms</w:t>
      </w:r>
      <w:r w:rsidRPr="003B19FB">
        <w:rPr>
          <w:rFonts w:asciiTheme="minorHAnsi" w:hAnsiTheme="minorHAnsi" w:cstheme="minorHAnsi"/>
        </w:rPr>
        <w:t xml:space="preserve">: </w:t>
      </w:r>
      <w:proofErr w:type="spellStart"/>
      <w:r w:rsidR="00D73781">
        <w:rPr>
          <w:rFonts w:asciiTheme="minorHAnsi" w:hAnsiTheme="minorHAnsi" w:cstheme="minorHAnsi"/>
        </w:rPr>
        <w:t>LibAnswers</w:t>
      </w:r>
      <w:proofErr w:type="spellEnd"/>
      <w:r w:rsidRPr="003B19FB">
        <w:rPr>
          <w:rFonts w:asciiTheme="minorHAnsi" w:hAnsiTheme="minorHAnsi" w:cstheme="minorHAnsi"/>
        </w:rPr>
        <w:t xml:space="preserve">, </w:t>
      </w:r>
      <w:r w:rsidR="00D45504">
        <w:rPr>
          <w:rFonts w:asciiTheme="minorHAnsi" w:hAnsiTheme="minorHAnsi" w:cstheme="minorHAnsi"/>
        </w:rPr>
        <w:t>Sierra ILS</w:t>
      </w:r>
      <w:r w:rsidRPr="003B19FB">
        <w:rPr>
          <w:rFonts w:asciiTheme="minorHAnsi" w:hAnsiTheme="minorHAnsi" w:cstheme="minorHAnsi"/>
        </w:rPr>
        <w:t xml:space="preserve">, </w:t>
      </w:r>
      <w:r w:rsidR="00D45504">
        <w:rPr>
          <w:rFonts w:asciiTheme="minorHAnsi" w:hAnsiTheme="minorHAnsi" w:cstheme="minorHAnsi"/>
        </w:rPr>
        <w:t>CA Service Desk</w:t>
      </w:r>
    </w:p>
    <w:p w14:paraId="5D4A2413" w14:textId="1793E76F" w:rsidR="00381598" w:rsidRDefault="00381598">
      <w:pPr>
        <w:rPr>
          <w:rFonts w:asciiTheme="minorHAnsi" w:hAnsiTheme="minorHAnsi" w:cstheme="minorHAnsi"/>
          <w:b/>
          <w:bCs/>
          <w:smallCaps/>
          <w:kern w:val="32"/>
          <w:szCs w:val="32"/>
        </w:rPr>
      </w:pPr>
    </w:p>
    <w:p w14:paraId="64B0819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sectPr w:rsidR="00A90527" w:rsidRPr="003B19FB" w:rsidSect="001C29E5">
      <w:footerReference w:type="default" r:id="rId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88F27" w14:textId="77777777" w:rsidR="00AC32CB" w:rsidRDefault="00AC32CB" w:rsidP="005A7565">
      <w:r>
        <w:separator/>
      </w:r>
    </w:p>
  </w:endnote>
  <w:endnote w:type="continuationSeparator" w:id="0">
    <w:p w14:paraId="23BBC1E1" w14:textId="77777777" w:rsidR="00AC32CB" w:rsidRDefault="00AC32CB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2305C" w14:textId="11BF0163" w:rsidR="00E85944" w:rsidRDefault="00EA308E" w:rsidP="004725C4">
    <w:pPr>
      <w:pStyle w:val="Footer"/>
      <w:jc w:val="right"/>
    </w:pPr>
    <w:r>
      <w:rPr>
        <w:rStyle w:val="PageNumber"/>
      </w:rPr>
      <w:t>Samantha Luke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EA02F" w14:textId="77777777" w:rsidR="00AC32CB" w:rsidRDefault="00AC32CB" w:rsidP="005A7565">
      <w:r>
        <w:separator/>
      </w:r>
    </w:p>
  </w:footnote>
  <w:footnote w:type="continuationSeparator" w:id="0">
    <w:p w14:paraId="5FEEBB43" w14:textId="77777777" w:rsidR="00AC32CB" w:rsidRDefault="00AC32CB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F37A4"/>
    <w:multiLevelType w:val="hybridMultilevel"/>
    <w:tmpl w:val="AA6A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95445"/>
    <w:multiLevelType w:val="hybridMultilevel"/>
    <w:tmpl w:val="1FC87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803307"/>
    <w:multiLevelType w:val="hybridMultilevel"/>
    <w:tmpl w:val="A330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D14B7"/>
    <w:multiLevelType w:val="hybridMultilevel"/>
    <w:tmpl w:val="BC441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D57913"/>
    <w:multiLevelType w:val="hybridMultilevel"/>
    <w:tmpl w:val="21ECD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55454787">
    <w:abstractNumId w:val="0"/>
  </w:num>
  <w:num w:numId="2" w16cid:durableId="654921095">
    <w:abstractNumId w:val="7"/>
  </w:num>
  <w:num w:numId="3" w16cid:durableId="1735424695">
    <w:abstractNumId w:val="10"/>
  </w:num>
  <w:num w:numId="4" w16cid:durableId="193926979">
    <w:abstractNumId w:val="6"/>
  </w:num>
  <w:num w:numId="5" w16cid:durableId="2128617297">
    <w:abstractNumId w:val="11"/>
  </w:num>
  <w:num w:numId="6" w16cid:durableId="564338012">
    <w:abstractNumId w:val="4"/>
  </w:num>
  <w:num w:numId="7" w16cid:durableId="1911961059">
    <w:abstractNumId w:val="5"/>
  </w:num>
  <w:num w:numId="8" w16cid:durableId="1433933753">
    <w:abstractNumId w:val="3"/>
  </w:num>
  <w:num w:numId="9" w16cid:durableId="1413819143">
    <w:abstractNumId w:val="9"/>
  </w:num>
  <w:num w:numId="10" w16cid:durableId="707877524">
    <w:abstractNumId w:val="2"/>
  </w:num>
  <w:num w:numId="11" w16cid:durableId="1219973881">
    <w:abstractNumId w:val="8"/>
  </w:num>
  <w:num w:numId="12" w16cid:durableId="1388919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52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16"/>
    <w:rsid w:val="000208CD"/>
    <w:rsid w:val="00024084"/>
    <w:rsid w:val="000643B3"/>
    <w:rsid w:val="0009258B"/>
    <w:rsid w:val="000B4391"/>
    <w:rsid w:val="000E6D36"/>
    <w:rsid w:val="00120A16"/>
    <w:rsid w:val="0015295F"/>
    <w:rsid w:val="00162986"/>
    <w:rsid w:val="0019781E"/>
    <w:rsid w:val="001A2547"/>
    <w:rsid w:val="001B0371"/>
    <w:rsid w:val="001C29E5"/>
    <w:rsid w:val="001C5399"/>
    <w:rsid w:val="001E0FD6"/>
    <w:rsid w:val="001E19EF"/>
    <w:rsid w:val="001E6A4B"/>
    <w:rsid w:val="00241560"/>
    <w:rsid w:val="0024293F"/>
    <w:rsid w:val="00251FA2"/>
    <w:rsid w:val="00267F4D"/>
    <w:rsid w:val="00280927"/>
    <w:rsid w:val="00292655"/>
    <w:rsid w:val="0033557D"/>
    <w:rsid w:val="00363CFD"/>
    <w:rsid w:val="00381598"/>
    <w:rsid w:val="003A0D27"/>
    <w:rsid w:val="003A6261"/>
    <w:rsid w:val="003B19FB"/>
    <w:rsid w:val="003D2340"/>
    <w:rsid w:val="003E0912"/>
    <w:rsid w:val="003F7999"/>
    <w:rsid w:val="00444D0A"/>
    <w:rsid w:val="004725C4"/>
    <w:rsid w:val="004C230F"/>
    <w:rsid w:val="004C4A7A"/>
    <w:rsid w:val="004E676C"/>
    <w:rsid w:val="00532F85"/>
    <w:rsid w:val="005709EC"/>
    <w:rsid w:val="0058698A"/>
    <w:rsid w:val="005965D6"/>
    <w:rsid w:val="005A7565"/>
    <w:rsid w:val="005D372B"/>
    <w:rsid w:val="00605767"/>
    <w:rsid w:val="00635AE1"/>
    <w:rsid w:val="00644F9A"/>
    <w:rsid w:val="00685ACE"/>
    <w:rsid w:val="0068627A"/>
    <w:rsid w:val="006A65D0"/>
    <w:rsid w:val="006D230D"/>
    <w:rsid w:val="006D541B"/>
    <w:rsid w:val="007206A2"/>
    <w:rsid w:val="00722FB1"/>
    <w:rsid w:val="00743C1C"/>
    <w:rsid w:val="00763D2F"/>
    <w:rsid w:val="0078561B"/>
    <w:rsid w:val="007C56F7"/>
    <w:rsid w:val="007C734D"/>
    <w:rsid w:val="00814728"/>
    <w:rsid w:val="008524B4"/>
    <w:rsid w:val="008801E6"/>
    <w:rsid w:val="008A57C6"/>
    <w:rsid w:val="008A60B6"/>
    <w:rsid w:val="008D41CD"/>
    <w:rsid w:val="008E3123"/>
    <w:rsid w:val="009139A3"/>
    <w:rsid w:val="00940F57"/>
    <w:rsid w:val="0098550F"/>
    <w:rsid w:val="00985EF9"/>
    <w:rsid w:val="009C6AA9"/>
    <w:rsid w:val="00A04473"/>
    <w:rsid w:val="00A23D2E"/>
    <w:rsid w:val="00A90527"/>
    <w:rsid w:val="00AA0CA0"/>
    <w:rsid w:val="00AC32CB"/>
    <w:rsid w:val="00B06660"/>
    <w:rsid w:val="00B17A56"/>
    <w:rsid w:val="00B703F2"/>
    <w:rsid w:val="00B77C69"/>
    <w:rsid w:val="00B8192E"/>
    <w:rsid w:val="00BA03D1"/>
    <w:rsid w:val="00BA4A75"/>
    <w:rsid w:val="00BA5F84"/>
    <w:rsid w:val="00BC7DFE"/>
    <w:rsid w:val="00BF2BDF"/>
    <w:rsid w:val="00C10152"/>
    <w:rsid w:val="00C17FBD"/>
    <w:rsid w:val="00C306A5"/>
    <w:rsid w:val="00C432A3"/>
    <w:rsid w:val="00C503E6"/>
    <w:rsid w:val="00C55B0B"/>
    <w:rsid w:val="00C626BE"/>
    <w:rsid w:val="00C70C0B"/>
    <w:rsid w:val="00C7118F"/>
    <w:rsid w:val="00C7161D"/>
    <w:rsid w:val="00CB10ED"/>
    <w:rsid w:val="00CB1848"/>
    <w:rsid w:val="00CE04AB"/>
    <w:rsid w:val="00CE7C0F"/>
    <w:rsid w:val="00D406E5"/>
    <w:rsid w:val="00D45504"/>
    <w:rsid w:val="00D73781"/>
    <w:rsid w:val="00D83A1D"/>
    <w:rsid w:val="00D965EB"/>
    <w:rsid w:val="00D97C39"/>
    <w:rsid w:val="00DA1702"/>
    <w:rsid w:val="00DA6F04"/>
    <w:rsid w:val="00DC2E06"/>
    <w:rsid w:val="00E105CB"/>
    <w:rsid w:val="00E32EC6"/>
    <w:rsid w:val="00E44059"/>
    <w:rsid w:val="00E4742C"/>
    <w:rsid w:val="00E74BC9"/>
    <w:rsid w:val="00E85944"/>
    <w:rsid w:val="00E905D4"/>
    <w:rsid w:val="00E92DDB"/>
    <w:rsid w:val="00E969E4"/>
    <w:rsid w:val="00EA2F62"/>
    <w:rsid w:val="00EA308E"/>
    <w:rsid w:val="00EB2A92"/>
    <w:rsid w:val="00EF582B"/>
    <w:rsid w:val="00F07345"/>
    <w:rsid w:val="00F236BE"/>
    <w:rsid w:val="00F23FDC"/>
    <w:rsid w:val="00F376E5"/>
    <w:rsid w:val="00F41E0C"/>
    <w:rsid w:val="00F4542B"/>
    <w:rsid w:val="00F54C46"/>
    <w:rsid w:val="00F61891"/>
    <w:rsid w:val="00F71A97"/>
    <w:rsid w:val="00F9715D"/>
    <w:rsid w:val="00FB1457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73C8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8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iluke/Library/Containers/com.microsoft.Word/Data/Library/Application%20Support/Microsoft/Office/16.0/DTS/Search/%7bA5C29FE6-0763-3246-8F4E-1B38E8A46E8C%7dtf1641208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{A5C29FE6-0763-3246-8F4E-1B38E8A46E8C}tf16412087_win32.dotx</Template>
  <TotalTime>0</TotalTime>
  <Pages>3</Pages>
  <Words>851</Words>
  <Characters>4574</Characters>
  <Application>Microsoft Office Word</Application>
  <DocSecurity>2</DocSecurity>
  <Lines>95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2023-01-15T19:08:00Z</dcterms:created>
  <dcterms:modified xsi:type="dcterms:W3CDTF">2023-01-15T22:27:00Z</dcterms:modified>
</cp:coreProperties>
</file>